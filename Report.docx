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b/>
          <w:color w:val="082A75" w:themeColor="text2"/>
          <w:sz w:val="28"/>
        </w:rPr>
        <w:id w:val="1254085983"/>
        <w:docPartObj>
          <w:docPartGallery w:val="Cover Pages"/>
          <w:docPartUnique/>
        </w:docPartObj>
      </w:sdtPr>
      <w:sdtEndPr/>
      <w:sdtContent>
        <w:p w:rsidR="006C6607" w:rsidRDefault="006C6607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35EDC771" wp14:editId="7E091AB4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18" name="Group 1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9" name="Rectangle 1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Pentagon 2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164520115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6C6607" w:rsidRDefault="006C660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1" name="Group 2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2" name="Group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reeform 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reeform 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" name="Freeform 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5" name="Group 35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6" name="Freeform 3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5EDC771" id="Group 18" o:spid="_x0000_s1026" style="position:absolute;margin-left:0;margin-top:0;width:172.8pt;height:718.55pt;z-index:-251655168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FFd&#10;M0pdJAAAkAQBAA4AAAAAAAAAAAAAAAAALgIAAGRycy9lMm9Eb2MueG1sUEsBAi0AFAAGAAgAAAAh&#10;AE/3lTLdAAAABgEAAA8AAAAAAAAAAAAAAAAAtyYAAGRycy9kb3ducmV2LnhtbFBLBQYAAAAABAAE&#10;APMAAADBJwAAAAA=&#10;">
                    <v:rect id="Rectangle 19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7DsEA&#10;AADbAAAADwAAAGRycy9kb3ducmV2LnhtbERPTWvCQBC9C/6HZYTezMYeJKauEgRB8aQtQm9DdpqE&#10;Zmfj7tZs/323IHibx/uc9TaaXtzJ+c6ygkWWgyCure64UfDxvp8XIHxA1thbJgW/5GG7mU7WWGo7&#10;8pnul9CIFMK+RAVtCEMppa9bMugzOxAn7ss6gyFB10jtcEzhppeveb6UBjtODS0OtGup/r78GAW7&#10;43it+uL42RRmVZ2iPLvqFpV6mcXqDUSgGJ7ih/ug0/wV/P+SD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Mnuw7BAAAA2wAAAA8AAAAAAAAAAAAAAAAAmAIAAGRycy9kb3du&#10;cmV2LnhtbFBLBQYAAAAABAAEAPUAAACGAwAAAAA=&#10;" fillcolor="#082a75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20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X9JsEA&#10;AADbAAAADwAAAGRycy9kb3ducmV2LnhtbERPW2vCMBR+H/gfwhn4NtMVkdGZlimbF/Y03cYeD81Z&#10;U2xOShK1/nvzIPj48d3n1WA7cSIfWscKnicZCOLa6ZYbBd/7j6cXECEia+wck4ILBajK0cMcC+3O&#10;/EWnXWxECuFQoAITY19IGWpDFsPE9cSJ+3feYkzQN1J7PKdw28k8y2bSYsupwWBPS0P1YXe0Cj6P&#10;jfnd0+zH/a1XchH99D3fbpQaPw5vryAiDfEuvrk3WkGe1qcv6QfI8go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1/SbBAAAA2wAAAA8AAAAAAAAAAAAAAAAAmAIAAGRycy9kb3du&#10;cmV2LnhtbFBLBQYAAAAABAAEAPUAAACGAwAAAAA=&#10;" adj="18883" fillcolor="#024f75 [3204]" stroked="f" strokeweight="2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164520115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6C6607" w:rsidRDefault="006C660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21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group id="Group 22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<o:lock v:ext="edit" aspectratio="t"/>
                        <v:shape id="Freeform 23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JTkcIA&#10;AADbAAAADwAAAGRycy9kb3ducmV2LnhtbESPT4vCMBTE74LfIbyFvYimKoh0m4qIS/Xov/ujebbd&#10;bV5KE2t3P70RBI/DzPyGSVa9qUVHrassK5hOIhDEudUVFwrOp+/xEoTzyBpry6Tgjxys0uEgwVjb&#10;Ox+oO/pCBAi7GBWU3jexlC4vyaCb2IY4eFfbGvRBtoXULd4D3NRyFkULabDisFBiQ5uS8t/jzSjQ&#10;/6fMdiYrNqPLfntdZ8td9uOU+vzo118gPPX+HX61d1rBbA7PL+EHyPQ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8lORwgAAANsAAAAPAAAAAAAAAAAAAAAAAJgCAABkcnMvZG93&#10;bnJldi54bWxQSwUGAAAAAAQABAD1AAAAhwMAAAAA&#10;" path="m,l39,152,84,304r38,113l122,440,76,306,39,180,6,53,,xe" fillcolor="#082a75 [3215]" strokecolor="#082a75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4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R9f8MA&#10;AADbAAAADwAAAGRycy9kb3ducmV2LnhtbESPwW7CMBBE75X4B2uRuDVOEaAqxaCABOLSQ6EfsI2X&#10;OCVeR7Yh4e9rJKQeRzPzRrNcD7YVN/KhcazgLctBEFdON1wr+D7tXt9BhIissXVMCu4UYL0avSyx&#10;0K7nL7odYy0ShEOBCkyMXSFlqAxZDJnriJN3dt5iTNLXUnvsE9y2cprnC2mx4bRgsKOtoepyvFoF&#10;V73Y7ufz4fL707vSnz835cEZpSbjofwAEWmI/+Fn+6AVTGfw+JJ+gF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R9f8MAAADbAAAADwAAAAAAAAAAAAAAAACYAgAAZHJzL2Rv&#10;d25yZXYueG1sUEsFBgAAAAAEAAQA9QAAAIgDAAAAAA==&#10;" path="m,l8,19,37,93r30,74l116,269r-8,l60,169,30,98,1,25,,xe" fillcolor="#082a75 [3215]" strokecolor="#082a75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5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OxUMUA&#10;AADbAAAADwAAAGRycy9kb3ducmV2LnhtbESPQWvCQBSE74L/YXkFb7pprKWkriKCEEuhGIvg7ZF9&#10;TdJm34bdjcZ/3y0IPQ4z8w2zXA+mFRdyvrGs4HGWgCAurW64UvB53E1fQPiArLG1TApu5GG9Go+W&#10;mGl75QNdilCJCGGfoYI6hC6T0pc1GfQz2xFH78s6gyFKV0nt8BrhppVpkjxLgw3HhRo72tZU/hS9&#10;UfDxdPvGfW8O6fyY7B2+d/nb6azU5GHYvIIINIT/8L2dawXpAv6+x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M7FQxQAAANsAAAAPAAAAAAAAAAAAAAAAAJgCAABkcnMv&#10;ZG93bnJldi54bWxQSwUGAAAAAAQABAD1AAAAigMAAAAA&#10;" path="m,l,,1,79r2,80l12,317,23,476,39,634,58,792,83,948r24,138l135,1223r5,49l138,1262,105,1106,77,949,53,792,35,634,20,476,9,317,2,159,,79,,xe" fillcolor="#082a75 [3215]" strokecolor="#082a75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6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0OLMAA&#10;AADbAAAADwAAAGRycy9kb3ducmV2LnhtbERPTWvCQBC9F/wPywje6iY5hBKzERFED71oW7wO2TEJ&#10;ZmdjdqtJfn23IHh8vO98PZhW3Kl3jWUF8TICQVxa3XCl4Ptr9/4Bwnlkja1lUjCSg3Uxe8sx0/bB&#10;R7qffCVCCLsMFdTed5mUrqzJoFvajjhwF9sb9AH2ldQ9PkK4aWUSRak02HBoqLGjbU3l9fRrFJyr&#10;KeqSm4/j/c8Yhk2NPnyOSi3mw2YFwtPgX+Kn+6AVJCn8fwk/QBZ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G0OLMAAAADbAAAADwAAAAAAAAAAAAAAAACYAgAAZHJzL2Rvd25y&#10;ZXYueG1sUEsFBgAAAAAEAAQA9QAAAIUDAAAAAA==&#10;" path="m45,r,l35,66r-9,67l14,267,6,401,3,534,6,669r8,134l18,854r,-3l9,814,8,803,1,669,,534,3,401,12,267,25,132,34,66,45,xe" fillcolor="#082a75 [3215]" strokecolor="#082a75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7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dsTsMA&#10;AADbAAAADwAAAGRycy9kb3ducmV2LnhtbESPT2sCMRTE74LfITyhNzfrQtWuRhFBKfaklUJvr5u3&#10;f3DzsiRRt9/eFIQeh5n5DbNc96YVN3K+saxgkqQgiAurG64UnD934zkIH5A1tpZJwS95WK+GgyXm&#10;2t75SLdTqESEsM9RQR1Cl0vpi5oM+sR2xNErrTMYonSV1A7vEW5amaXpVBpsOC7U2NG2puJyuhoF&#10;VpIr6WvWvGUHM/0I3/vy9cco9TLqNwsQgfrwH36237WCbAZ/X+IPkK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WdsTsMAAADbAAAADwAAAAAAAAAAAAAAAACYAgAAZHJzL2Rv&#10;d25yZXYueG1sUEsFBgAAAAAEAAQA9QAAAIgDAAAAAA==&#10;" path="m,l10,44r11,82l34,207r19,86l75,380r25,86l120,521r21,55l152,618r2,11l140,595,115,532,93,468,67,383,47,295,28,207,12,104,,xe" fillcolor="#082a75 [3215]" strokecolor="#082a75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8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Gb7r4A&#10;AADbAAAADwAAAGRycy9kb3ducmV2LnhtbERPTWsCMRC9F/wPYQRvNau0RVajqCDUY616HjfjJuxm&#10;siRR139vDoUeH+97sepdK+4UovWsYDIuQBBXXluuFRx/d+8zEDEha2w9k4InRVgtB28LLLV/8A/d&#10;D6kWOYRjiQpMSl0pZawMOYxj3xFn7uqDw5RhqKUO+MjhrpXToviSDi3nBoMdbQ1VzeHmFASTNs3x&#10;M2w+mu15v7tYezl5q9Ro2K/nIBL16V/85/7WCqZ5bP6Sf4Bcv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PRm+6+AAAA2wAAAA8AAAAAAAAAAAAAAAAAmAIAAGRycy9kb3ducmV2&#10;LnhtbFBLBQYAAAAABAAEAPUAAACDAwAAAAA=&#10;" path="m,l33,69r-9,l12,35,,xe" fillcolor="#082a75 [3215]" strokecolor="#082a75 [3215]" strokeweight="0">
                          <v:path arrowok="t" o:connecttype="custom" o:connectlocs="0,0;52388,109538;38100,109538;19050,55563;0,0" o:connectangles="0,0,0,0,0"/>
                        </v:shape>
                        <v:shape id="Freeform 29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/H/8IA&#10;AADbAAAADwAAAGRycy9kb3ducmV2LnhtbESPwWrDMBBE74X+g9hCLiGRm0NJHMuhLTTOrdTOByzW&#10;xjaRVkZSHefvq0Khx2Fm3jDFYbZGTOTD4FjB8zoDQdw6PXCn4Nx8rLYgQkTWaByTgjsFOJSPDwXm&#10;2t34i6Y6diJBOOSooI9xzKUMbU8Ww9qNxMm7OG8xJuk7qT3eEtwaucmyF2lx4LTQ40jvPbXX+tsq&#10;MPXSHZuRus/pVDlzf6su5CulFk/z6x5EpDn+h//aJ61gs4PfL+kHyP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z8f/wgAAANsAAAAPAAAAAAAAAAAAAAAAAJgCAABkcnMvZG93&#10;bnJldi54bWxQSwUGAAAAAAQABAD1AAAAhwMAAAAA&#10;" path="m,l9,37r,3l15,93,5,49,,xe" fillcolor="#082a75 [3215]" strokecolor="#082a75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0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0c2MAA&#10;AADbAAAADwAAAGRycy9kb3ducmV2LnhtbERPTUsDMRC9C/0PYQrebFbFItumxVYET4pVkN6GzTRZ&#10;3UxCEjfbf28OgsfH+15vJzeIkWLqPSu4XjQgiDuvezYKPt6fru5BpIyscfBMCs6UYLuZXayx1b7w&#10;G42HbEQN4dSiAptzaKVMnSWHaeEDceVOPjrMFUYjdcRSw90gb5pmKR32XBssBtpb6r4PP07B59KU&#10;cFfs8SuU3dm8Pp5eoh2VupxPDysQmab8L/5zP2sFt3V9/VJ/gNz8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h0c2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082a75 [3215]" strokecolor="#082a75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1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fuO8cA&#10;AADbAAAADwAAAGRycy9kb3ducmV2LnhtbESPQWvCQBSE74X+h+UVvJS6MQWR1FVKi1oqQrRF8PbM&#10;PpPQ7NuQXTXx13cFweMwM98w42lrKnGixpWWFQz6EQjizOqScwW/P7OXEQjnkTVWlklBRw6mk8eH&#10;MSbannlNp43PRYCwS1BB4X2dSOmyggy6vq2Jg3ewjUEfZJNL3eA5wE0l4ygaSoMlh4UCa/ooKPvb&#10;HI2C1bff8XOa7uPLYv4577bxMu1ipXpP7fsbCE+tv4dv7S+t4HUA1y/hB8jJ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7X7jvHAAAA2wAAAA8AAAAAAAAAAAAAAAAAmAIAAGRy&#10;cy9kb3ducmV2LnhtbFBLBQYAAAAABAAEAPUAAACMAwAAAAA=&#10;" path="m,l6,16r1,3l11,80r9,52l33,185r3,9l21,161,15,145,5,81,1,41,,xe" fillcolor="#082a75 [3215]" strokecolor="#082a75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2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qsE8UA&#10;AADbAAAADwAAAGRycy9kb3ducmV2LnhtbESPT2vCQBTE70K/w/IKvenGtBSJrqJC/XMqpj3E2yP7&#10;zAazb2N2q+m3d4VCj8PM/IaZLXrbiCt1vnasYDxKQBCXTtdcKfj++hhOQPiArLFxTAp+ycNi/jSY&#10;YabdjQ90zUMlIoR9hgpMCG0mpS8NWfQj1xJH7+Q6iyHKrpK6w1uE20amSfIuLdYcFwy2tDZUnvMf&#10;q+Cy3Oz19vh2/Mwnh2JlLsUm3RdKvTz3yymIQH34D/+1d1rBawq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mqwTxQAAANsAAAAPAAAAAAAAAAAAAAAAAJgCAABkcnMv&#10;ZG93bnJldi54bWxQSwUGAAAAAAQABAD1AAAAigMAAAAA&#10;" path="m,l31,65r-8,l,xe" fillcolor="#082a75 [3215]" strokecolor="#082a75 [3215]" strokeweight="0">
                          <v:path arrowok="t" o:connecttype="custom" o:connectlocs="0,0;49213,103188;36513,103188;0,0" o:connectangles="0,0,0,0"/>
                        </v:shape>
                        <v:shape id="Freeform 33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wFWcQA&#10;AADbAAAADwAAAGRycy9kb3ducmV2LnhtbESPQWsCMRSE74X+h/CE3jSrgtrVKLUgeCroasHbY/O6&#10;u3bzsiaprv56Iwg9DjPzDTNbtKYWZ3K+sqyg30tAEOdWV1wo2GWr7gSED8gaa8uk4EoeFvPXlxmm&#10;2l54Q+dtKESEsE9RQRlCk0rp85IM+p5tiKP3Y53BEKUrpHZ4iXBTy0GSjKTBiuNCiQ19lpT/bv+M&#10;guP6xoev8XJ1at65WhbHbP/tMqXeOu3HFESgNvyHn+21VjAcwuNL/AFyf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8BVnEAAAA2wAAAA8AAAAAAAAAAAAAAAAAmAIAAGRycy9k&#10;b3ducmV2LnhtbFBLBQYAAAAABAAEAPUAAACJAwAAAAA=&#10;" path="m,l6,17,7,42,6,39,,23,,xe" fillcolor="#082a75 [3215]" strokecolor="#082a75 [3215]" strokeweight="0">
                          <v:path arrowok="t" o:connecttype="custom" o:connectlocs="0,0;9525,26988;11113,66675;9525,61913;0,36513;0,0" o:connectangles="0,0,0,0,0,0"/>
                        </v:shape>
                        <v:shape id="Freeform 34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ze28UA&#10;AADbAAAADwAAAGRycy9kb3ducmV2LnhtbESPQWvCQBSE7wX/w/IK3uqmKkWia4gFUYRCtb14e2Sf&#10;Sdrs23R3NdFf3y0UPA4z8w2zyHrTiAs5X1tW8DxKQBAXVtdcKvj8WD/NQPiArLGxTAqu5CFbDh4W&#10;mGrb8Z4uh1CKCGGfooIqhDaV0hcVGfQj2xJH72SdwRClK6V22EW4aeQ4SV6kwZrjQoUtvVZUfB/O&#10;RoHtivPKHRv8yb/M5nZ668a727tSw8c+n4MI1Id7+L+91QomU/j7En+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3N7bxQAAANsAAAAPAAAAAAAAAAAAAAAAAJgCAABkcnMv&#10;ZG93bnJldi54bWxQSwUGAAAAAAQABAD1AAAAigMAAAAA&#10;" path="m,l6,16,21,49,33,84r12,34l44,118,13,53,11,42,,xe" fillcolor="#082a75 [3215]" strokecolor="#082a75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5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<o:lock v:ext="edit" aspectratio="t"/>
                        <v:shape id="Freeform 36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TPu8cA&#10;AADbAAAADwAAAGRycy9kb3ducmV2LnhtbESPW2sCMRSE3wX/QziCb5qtgpStUUrBy4OX1rbQx8Pm&#10;dHfr5mTdZDX21xuh0MdhZr5hpvNgKnGmxpWWFTwMExDEmdUl5wo+3heDRxDOI2usLJOCKzmYz7qd&#10;KabaXviNzgefiwhhl6KCwvs6ldJlBRl0Q1sTR+/bNgZ9lE0udYOXCDeVHCXJRBosOS4UWNNLQdnx&#10;0BoFu+3v13712i5+NsGc2s9dWG73Qal+Lzw/gfAU/H/4r73WCsYTuH+JP0DOb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EUz7vHAAAA2wAAAA8AAAAAAAAAAAAAAAAAmAIAAGRy&#10;cy9kb3ducmV2LnhtbFBLBQYAAAAABAAEAPUAAACMAwAAAAA=&#10;" path="m,l41,155,86,309r39,116l125,450,79,311,41,183,7,54,,xe" fillcolor="#082a75 [3215]" strokecolor="#082a75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7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QU3cQA&#10;AADbAAAADwAAAGRycy9kb3ducmV2LnhtbESP0WrCQBRE3wv+w3IFX0qziaW2RFcRtbRPimk+4JK9&#10;JsHs3ZBdk/j33ULBx2FmzjCrzWga0VPnassKkigGQVxYXXOpIP/5fPkA4TyyxsYyKbiTg8168rTC&#10;VNuBz9RnvhQBwi5FBZX3bSqlKyoy6CLbEgfvYjuDPsiulLrDIcBNI+dxvJAGaw4LFba0q6i4Zjej&#10;IDvyrT28cX7an55H87VIzGWXKDWbjtslCE+jf4T/299awes7/H0JP0C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hEFN3EAAAA2wAAAA8AAAAAAAAAAAAAAAAAmAIAAGRycy9k&#10;b3ducmV2LnhtbFBLBQYAAAAABAAEAPUAAACJAwAAAAA=&#10;" path="m,l8,20,37,96r32,74l118,275r-9,l61,174,30,100,,26,,xe" fillcolor="#082a75 [3215]" strokecolor="#082a75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8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ViucEA&#10;AADb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xbPwSf4BcP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VYrnBAAAA2wAAAA8AAAAAAAAAAAAAAAAAmAIAAGRycy9kb3du&#10;cmV2LnhtbFBLBQYAAAAABAAEAPUAAACGAwAAAAA=&#10;" path="m,l16,72r4,49l18,112,,31,,xe" fillcolor="#082a75 [3215]" strokecolor="#082a75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9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mU9cMA&#10;AADbAAAADwAAAGRycy9kb3ducmV2LnhtbESPT2sCMRTE70K/Q3iF3jTxD2q3RhHBUgQPbuv9sXnd&#10;LN28LJvort++EQSPw8z8hllteleLK7Wh8qxhPFIgiAtvKi41/Hzvh0sQISIbrD2ThhsF2KxfBivM&#10;jO/4RNc8liJBOGSowcbYZFKGwpLDMPINcfJ+feswJtmW0rTYJbir5USpuXRYcVqw2NDOUvGXX5wG&#10;PkyC5S4oMz8uZ7fF51mN92et31777QeISH18hh/tL6Nh+g73L+kHyP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mU9cMAAADbAAAADwAAAAAAAAAAAAAAAACYAgAAZHJzL2Rv&#10;d25yZXYueG1sUEsFBgAAAAAEAAQA9QAAAIgDAAAAAA==&#10;" path="m,l11,46r11,83l36,211r19,90l76,389r27,87l123,533r21,55l155,632r3,11l142,608,118,544,95,478,69,391,47,302,29,212,13,107,,xe" fillcolor="#082a75 [3215]" strokecolor="#082a75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40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Z/vMAA&#10;AADbAAAADwAAAGRycy9kb3ducmV2LnhtbERPy4rCMBTdD/gP4QruxlQRkWoUHwjiRqcq6O7SXNti&#10;c1OaaOvfm4Uwy8N5zxatKcWLaldYVjDoRyCIU6sLzhScT9vfCQjnkTWWlknBmxws5p2fGcbaNvxH&#10;r8RnIoSwi1FB7n0VS+nSnAy6vq2IA3e3tUEfYJ1JXWMTwk0ph1E0lgYLDg05VrTOKX0kT6OgOq42&#10;zfrm9sVlOGn9+7I73LKrUr1uu5yC8NT6f/HXvdMKRmF9+BJ+gJx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+Z/vMAAAADbAAAADwAAAAAAAAAAAAAAAACYAgAAZHJzL2Rvd25y&#10;ZXYueG1sUEsFBgAAAAAEAAQA9QAAAIUDAAAAAA==&#10;" path="m,l33,71r-9,l11,36,,xe" fillcolor="#082a75 [3215]" strokecolor="#082a75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41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xfp8IA&#10;AADbAAAADwAAAGRycy9kb3ducmV2LnhtbESPS6vCMBSE94L/IRzh7jT1gUg1igiC4OLiC3R3bM5t&#10;y21OShK1/nsjCC6HmfmGmS0aU4k7OV9aVtDvJSCIM6tLzhUcD+vuBIQPyBory6TgSR4W83Zrhqm2&#10;D97RfR9yESHsU1RQhFCnUvqsIIO+Z2vi6P1ZZzBE6XKpHT4i3FRykCRjabDkuFBgTauCsv/9zSg4&#10;bX9drQeX9XU8XB7O0m417a5K/XSa5RREoCZ8w5/2RisY9eH9Jf4AOX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jF+nwgAAANsAAAAPAAAAAAAAAAAAAAAAAJgCAABkcnMvZG93&#10;bnJldi54bWxQSwUGAAAAAAQABAD1AAAAhwMAAAAA&#10;" path="m,l8,37r,4l15,95,4,49,,xe" fillcolor="#082a75 [3215]" strokecolor="#082a75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42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dxsMQA&#10;AADbAAAADwAAAGRycy9kb3ducmV2LnhtbESPQWvCQBSE74L/YXlCb7oxSCnRTSjaFmlBaOqlt0f2&#10;NZuafRuyq0Z/vVsoeBxmvhlmVQy2FSfqfeNYwXyWgCCunG64VrD/ep0+gfABWWPrmBRcyEORj0cr&#10;zLQ78yedylCLWMI+QwUmhC6T0leGLPqZ64ij9+N6iyHKvpa6x3Mst61Mk+RRWmw4LhjsaG2oOpRH&#10;q2Cxfj9eX3ap3pQL1r9vH2a++zZKPUyG5yWIQEO4h//prY5cCn9f4g+Q+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XcbDEAAAA2wAAAA8AAAAAAAAAAAAAAAAAmAIAAGRycy9k&#10;b3ducmV2LnhtbFBLBQYAAAAABAAEAPUAAACJAwAAAAA=&#10;" path="m402,r,1l363,39,325,79r-35,42l255,164r-44,58l171,284r-38,62l100,411,71,478,45,546,27,617,13,689,7,761r,21l,765r1,-4l7,688,21,616,40,545,66,475,95,409r35,-66l167,281r42,-61l253,163r34,-43l324,78,362,38,402,xe" fillcolor="#082a75 [3215]" strokecolor="#082a75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43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jnpsQA&#10;AADbAAAADwAAAGRycy9kb3ducmV2LnhtbESPzW7CMBCE75V4B2uReiMOP20hYBCircSFA6QPsI2X&#10;JCJeh9j56dvXlZB6HM3ONzub3WAq0VHjSssKplEMgjizuuRcwVf6OVmCcB5ZY2WZFPyQg9129LTB&#10;RNuez9RdfC4ChF2CCgrv60RKlxVk0EW2Jg7e1TYGfZBNLnWDfYCbSs7i+FUaLDk0FFjToaDsdmlN&#10;eAM//HLxlt9p3728t+n36ngqV0o9j4f9GoSnwf8fP9JHrWAxh78tAQBy+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Y56bEAAAA2wAAAA8AAAAAAAAAAAAAAAAAmAIAAGRycy9k&#10;b3ducmV2LnhtbFBLBQYAAAAABAAEAPUAAACJAwAAAAA=&#10;" path="m,l6,15r1,3l12,80r9,54l33,188r4,8l22,162,15,146,5,81,1,40,,xe" fillcolor="#082a75 [3215]" strokecolor="#082a75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44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9dMsUA&#10;AADbAAAADwAAAGRycy9kb3ducmV2LnhtbESPQWsCMRSE74X+h/CEXkSzFml1NYqUlvZSpBpEb4/k&#10;ubt087Js4rr9901B6HGYmW+Y5bp3teioDZVnBZNxBoLYeFtxoUDv30YzECEiW6w9k4IfCrBe3d8t&#10;Mbf+yl/U7WIhEoRDjgrKGJtcymBKchjGviFO3tm3DmOSbSFti9cEd7V8zLIn6bDitFBiQy8lme/d&#10;xSmgYzf/3J4q88z6VesDXfS7GSr1MOg3CxCR+vgfvrU/rILpFP6+pB8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T10yxQAAANsAAAAPAAAAAAAAAAAAAAAAAJgCAABkcnMv&#10;ZG93bnJldi54bWxQSwUGAAAAAAQABAD1AAAAigMAAAAA&#10;" path="m,l31,66r-7,l,xe" fillcolor="#082a75 [3215]" strokecolor="#082a75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45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kMcIA&#10;AADbAAAADwAAAGRycy9kb3ducmV2LnhtbESPT2sCMRTE74LfITzBW81aapHVKCIt9CL4Fzw+kudm&#10;dfOybFJd/fSmUPA4zMxvmOm8dZW4UhNKzwqGgwwEsfam5ELBfvf9NgYRIrLByjMpuFOA+azbmWJu&#10;/I03dN3GQiQIhxwV2BjrXMqgLTkMA18TJ+/kG4cxyaaQpsFbgrtKvmfZp3RYclqwWNPSkr5sf52C&#10;0p5xdXjogAf5tff6vD5KKpTq99rFBESkNr7C/+0fo+BjB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hSQxwgAAANsAAAAPAAAAAAAAAAAAAAAAAJgCAABkcnMvZG93&#10;bnJldi54bWxQSwUGAAAAAAQABAD1AAAAhwMAAAAA&#10;" path="m,l7,17r,26l6,40,,25,,xe" fillcolor="#082a75 [3215]" strokecolor="#082a75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46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GybsMA&#10;AADbAAAADwAAAGRycy9kb3ducmV2LnhtbESPT2sCMRTE7wW/Q3iCt5q1yFJXo6ggSPfkH/D63Dw3&#10;i5uXsEl1/fZNodDjMDO/YRar3rbiQV1oHCuYjDMQxJXTDdcKzqfd+yeIEJE1to5JwYsCrJaDtwUW&#10;2j35QI9jrEWCcChQgYnRF1KGypDFMHaeOHk311mMSXa11B0+E9y28iPLcmmx4bRg0NPWUHU/flsF&#10;5cbMmvrwNSk3MvdXX1726/NFqdGwX89BROrjf/ivvdcKpjn8fk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KGybsMAAADbAAAADwAAAAAAAAAAAAAAAACYAgAAZHJzL2Rv&#10;d25yZXYueG1sUEsFBgAAAAAEAAQA9QAAAIgDAAAAAA==&#10;" path="m,l7,16,22,50,33,86r13,35l45,121,14,55,11,44,,xe" fillcolor="#082a75 [3215]" strokecolor="#082a75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E5277BB" wp14:editId="7CC82303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48" name="Text Box 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6607" w:rsidRPr="009E2B64" w:rsidRDefault="00721D2D" w:rsidP="009E2B64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82A75" w:themeColor="text2"/>
                                    <w:sz w:val="40"/>
                                    <w:szCs w:val="40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082A75" w:themeColor="text2"/>
                                      <w:sz w:val="40"/>
                                      <w:szCs w:val="40"/>
                                    </w:rPr>
                                    <w:alias w:val="Title"/>
                                    <w:tag w:val=""/>
                                    <w:id w:val="-2548354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E2B64" w:rsidRPr="009E2B64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082A75" w:themeColor="text2"/>
                                        <w:sz w:val="40"/>
                                        <w:szCs w:val="40"/>
                                      </w:rPr>
                                      <w:t>INDEED JOB SCRAPPER USING DIALOGFLOW</w:t>
                                    </w:r>
                                  </w:sdtContent>
                                </w:sdt>
                              </w:p>
                              <w:p w:rsidR="006C6607" w:rsidRDefault="006C6607">
                                <w:pPr>
                                  <w:spacing w:before="120"/>
                                  <w:rPr>
                                    <w:color w:val="2E287F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E5277B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8" o:spid="_x0000_s1055" type="#_x0000_t202" style="position:absolute;margin-left:0;margin-top:0;width:4in;height:84.25pt;z-index:25166233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pkOdy3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6C6607" w:rsidRPr="009E2B64" w:rsidRDefault="006C6607" w:rsidP="009E2B64">
                          <w:pPr>
                            <w:pStyle w:val="NoSpacing"/>
                            <w:jc w:val="center"/>
                            <w:rPr>
                              <w:rFonts w:asciiTheme="majorHAnsi" w:eastAsiaTheme="majorEastAsia" w:hAnsiTheme="majorHAnsi" w:cstheme="majorBidi"/>
                              <w:b/>
                              <w:color w:val="082A75" w:themeColor="text2"/>
                              <w:sz w:val="40"/>
                              <w:szCs w:val="40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082A75" w:themeColor="text2"/>
                                <w:sz w:val="40"/>
                                <w:szCs w:val="40"/>
                              </w:rPr>
                              <w:alias w:val="Title"/>
                              <w:tag w:val=""/>
                              <w:id w:val="-2548354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9E2B64" w:rsidRPr="009E2B64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082A75" w:themeColor="text2"/>
                                  <w:sz w:val="40"/>
                                  <w:szCs w:val="40"/>
                                </w:rPr>
                                <w:t>INDEED JOB SCRAPPER USING DIALOGFLOW</w:t>
                              </w:r>
                            </w:sdtContent>
                          </w:sdt>
                        </w:p>
                        <w:p w:rsidR="006C6607" w:rsidRDefault="006C6607">
                          <w:pPr>
                            <w:spacing w:before="120"/>
                            <w:rPr>
                              <w:color w:val="2E287F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D077E9" w:rsidRDefault="006C6607">
          <w:pPr>
            <w:spacing w:after="200"/>
          </w:pP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4F42161" wp14:editId="44B1404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743325" cy="365760"/>
                    <wp:effectExtent l="0" t="0" r="9525" b="11430"/>
                    <wp:wrapNone/>
                    <wp:docPr id="47" name="Text Box 4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43325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C6607" w:rsidRPr="006C6607" w:rsidRDefault="00721D2D">
                                <w:pPr>
                                  <w:pStyle w:val="NoSpacing"/>
                                  <w:rPr>
                                    <w:b/>
                                    <w:color w:val="024F7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024F7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1910988683"/>
      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/w:sdtPr>
                                  <w:sdtEndPr/>
                                  <w:sdtContent>
                                    <w:bookmarkStart w:id="0" w:name="_GoBack"/>
                                    <w:bookmarkEnd w:id="0"/>
                                  </w:sdtContent>
                                </w:sdt>
                              </w:p>
                              <w:p w:rsidR="006C6607" w:rsidRPr="006C6607" w:rsidRDefault="006C6607" w:rsidP="006C6607">
                                <w:pPr>
                                  <w:rPr>
                                    <w:caps/>
                                    <w:color w:val="3B33A1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6C6607">
                                  <w:rPr>
                                    <w:caps/>
                                    <w:color w:val="3B33A1" w:themeColor="text1" w:themeTint="A6"/>
                                    <w:sz w:val="20"/>
                                    <w:szCs w:val="20"/>
                                  </w:rPr>
                                  <w:t>Authored by: Aiswarya</w:t>
                                </w:r>
                              </w:p>
                              <w:p w:rsidR="006C6607" w:rsidRDefault="006C6607" w:rsidP="006C6607">
                                <w:pPr>
                                  <w:pStyle w:val="NoSpacing"/>
                                  <w:rPr>
                                    <w:color w:val="3B33A1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4F421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56" type="#_x0000_t202" style="position:absolute;margin-left:0;margin-top:0;width:294.75pt;height:28.8pt;z-index:251663360;visibility:visible;mso-wrap-style:square;mso-width-percent:0;mso-height-percent:0;mso-left-percent:420;mso-top-percent:880;mso-wrap-distance-left:9pt;mso-wrap-distance-top:0;mso-wrap-distance-right:9pt;mso-wrap-distance-bottom:0;mso-position-horizontal-relative:page;mso-position-vertical-relative:page;mso-width-percent: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" filled="f" stroked="f" strokeweight=".5pt">
                    <v:textbox style="mso-fit-shape-to-text:t" inset="0,0,0,0">
                      <w:txbxContent>
                        <w:p w:rsidR="006C6607" w:rsidRPr="006C6607" w:rsidRDefault="00721D2D">
                          <w:pPr>
                            <w:pStyle w:val="NoSpacing"/>
                            <w:rPr>
                              <w:b/>
                              <w:color w:val="024F7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color w:val="024F7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1910988683"/>
                              <w15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/w:sdtPr>
                            <w:sdtEndPr/>
                            <w:sdtContent>
                              <w:bookmarkStart w:id="1" w:name="_GoBack"/>
                              <w:bookmarkEnd w:id="1"/>
                            </w:sdtContent>
                          </w:sdt>
                        </w:p>
                        <w:p w:rsidR="006C6607" w:rsidRPr="006C6607" w:rsidRDefault="006C6607" w:rsidP="006C6607">
                          <w:pPr>
                            <w:rPr>
                              <w:caps/>
                              <w:color w:val="3B33A1" w:themeColor="text1" w:themeTint="A6"/>
                              <w:sz w:val="20"/>
                              <w:szCs w:val="20"/>
                            </w:rPr>
                          </w:pPr>
                          <w:r w:rsidRPr="006C6607">
                            <w:rPr>
                              <w:caps/>
                              <w:color w:val="3B33A1" w:themeColor="text1" w:themeTint="A6"/>
                              <w:sz w:val="20"/>
                              <w:szCs w:val="20"/>
                            </w:rPr>
                            <w:t>Authored by: Aiswarya</w:t>
                          </w:r>
                        </w:p>
                        <w:p w:rsidR="006C6607" w:rsidRDefault="006C6607" w:rsidP="006C6607">
                          <w:pPr>
                            <w:pStyle w:val="NoSpacing"/>
                            <w:rPr>
                              <w:color w:val="3B33A1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305596" w:rsidRDefault="00305596" w:rsidP="00DF027C"/>
    <w:p w:rsidR="00305596" w:rsidRPr="00814BED" w:rsidRDefault="00305596" w:rsidP="00DF027C">
      <w:pPr>
        <w:rPr>
          <w:color w:val="FF0000"/>
        </w:rPr>
      </w:pPr>
      <w:r w:rsidRPr="00814BED">
        <w:rPr>
          <w:color w:val="FF0000"/>
        </w:rPr>
        <w:t>AIM</w:t>
      </w:r>
    </w:p>
    <w:p w:rsidR="00305596" w:rsidRDefault="00305596" w:rsidP="00305596">
      <w:r>
        <w:t>To create a chatbot that scrapes data from the jobsite Indeed.com (</w:t>
      </w:r>
      <w:hyperlink r:id="rId9" w:history="1">
        <w:r>
          <w:rPr>
            <w:rStyle w:val="Hyperlink"/>
          </w:rPr>
          <w:t>https://www.indeed.co.in/</w:t>
        </w:r>
      </w:hyperlink>
      <w:r>
        <w:t>).</w:t>
      </w:r>
    </w:p>
    <w:p w:rsidR="00305596" w:rsidRDefault="00305596" w:rsidP="00305596"/>
    <w:p w:rsidR="00305596" w:rsidRPr="00814BED" w:rsidRDefault="00305596" w:rsidP="00305596">
      <w:pPr>
        <w:rPr>
          <w:color w:val="FF0000"/>
        </w:rPr>
      </w:pPr>
      <w:r w:rsidRPr="00814BED">
        <w:rPr>
          <w:color w:val="FF0000"/>
        </w:rPr>
        <w:t>REQUIREMENTS</w:t>
      </w:r>
    </w:p>
    <w:p w:rsidR="00305596" w:rsidRDefault="00305596" w:rsidP="00305596">
      <w:r>
        <w:t>Python (version 3.7)</w:t>
      </w:r>
    </w:p>
    <w:p w:rsidR="00305596" w:rsidRDefault="00305596" w:rsidP="00305596">
      <w:r>
        <w:t>Dialogflow</w:t>
      </w:r>
    </w:p>
    <w:p w:rsidR="00305596" w:rsidRDefault="00305596" w:rsidP="00305596">
      <w:proofErr w:type="spellStart"/>
      <w:r>
        <w:t>Ngork</w:t>
      </w:r>
      <w:proofErr w:type="spellEnd"/>
    </w:p>
    <w:p w:rsidR="00305596" w:rsidRDefault="00305596" w:rsidP="00305596"/>
    <w:p w:rsidR="00305596" w:rsidRPr="00814BED" w:rsidRDefault="00305596" w:rsidP="00305596">
      <w:pPr>
        <w:rPr>
          <w:color w:val="FF0000"/>
        </w:rPr>
      </w:pPr>
      <w:r w:rsidRPr="00814BED">
        <w:rPr>
          <w:color w:val="FF0000"/>
        </w:rPr>
        <w:t>IMPLEMENTATION</w:t>
      </w:r>
    </w:p>
    <w:p w:rsidR="009E2B64" w:rsidRDefault="009E2B64" w:rsidP="00305596"/>
    <w:p w:rsidR="00305596" w:rsidRDefault="00DD43B3" w:rsidP="00305596">
      <w:pPr>
        <w:pStyle w:val="ListParagraph"/>
        <w:numPr>
          <w:ilvl w:val="0"/>
          <w:numId w:val="2"/>
        </w:numPr>
      </w:pPr>
      <w:r>
        <w:t>Install all required packages</w:t>
      </w:r>
      <w:r w:rsidR="009E38B4">
        <w:t xml:space="preserve"> in python mentioned in requirements.txt</w:t>
      </w:r>
    </w:p>
    <w:p w:rsidR="009E38B4" w:rsidRDefault="009E38B4" w:rsidP="009E38B4">
      <w:pPr>
        <w:pStyle w:val="ListParagraph"/>
      </w:pPr>
    </w:p>
    <w:p w:rsidR="000F7A25" w:rsidRDefault="009E38B4" w:rsidP="00305596">
      <w:pPr>
        <w:pStyle w:val="ListParagraph"/>
        <w:numPr>
          <w:ilvl w:val="0"/>
          <w:numId w:val="2"/>
        </w:numPr>
      </w:pPr>
      <w:r>
        <w:t xml:space="preserve">This is the Indeed job portal website. </w:t>
      </w:r>
    </w:p>
    <w:p w:rsidR="000F7A25" w:rsidRDefault="000F7A25" w:rsidP="000F7A25">
      <w:pPr>
        <w:ind w:left="360"/>
      </w:pPr>
    </w:p>
    <w:p w:rsidR="000F7A25" w:rsidRDefault="000F7A25" w:rsidP="000F7A25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6328A41D" wp14:editId="0596E855">
            <wp:extent cx="6309360" cy="3928110"/>
            <wp:effectExtent l="19050" t="19050" r="15240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9281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A25" w:rsidRDefault="000F7A25" w:rsidP="000F7A25"/>
    <w:p w:rsidR="000F7A25" w:rsidRDefault="000F7A25" w:rsidP="000F7A25"/>
    <w:p w:rsidR="009E2B64" w:rsidRDefault="009E38B4" w:rsidP="00902731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ngrok</w:t>
      </w:r>
      <w:proofErr w:type="spellEnd"/>
    </w:p>
    <w:p w:rsidR="00DD43B3" w:rsidRDefault="008D09C4" w:rsidP="008D09C4">
      <w:pPr>
        <w:pStyle w:val="ListParagraph"/>
        <w:numPr>
          <w:ilvl w:val="0"/>
          <w:numId w:val="2"/>
        </w:numPr>
      </w:pPr>
      <w:r w:rsidRPr="008D09C4">
        <w:t xml:space="preserve">Create a Dialogflow Agent </w:t>
      </w:r>
      <w:r w:rsidR="00DD43B3">
        <w:t>(</w:t>
      </w:r>
      <w:hyperlink r:id="rId11" w:history="1">
        <w:r w:rsidR="00DD43B3">
          <w:rPr>
            <w:rStyle w:val="Hyperlink"/>
          </w:rPr>
          <w:t>https://dialogflow.com/#</w:t>
        </w:r>
      </w:hyperlink>
      <w:r w:rsidR="00DD43B3">
        <w:t>)</w:t>
      </w:r>
    </w:p>
    <w:p w:rsidR="0056422B" w:rsidRDefault="0056422B" w:rsidP="0056422B">
      <w:pPr>
        <w:pStyle w:val="ListParagraph"/>
        <w:numPr>
          <w:ilvl w:val="0"/>
          <w:numId w:val="2"/>
        </w:numPr>
      </w:pPr>
      <w:r w:rsidRPr="008D09C4">
        <w:t xml:space="preserve">In Dialogflow console under Settings </w:t>
      </w:r>
      <w:r w:rsidRPr="008D09C4">
        <w:rPr>
          <w:rFonts w:ascii="Segoe UI Symbol" w:hAnsi="Segoe UI Symbol" w:cs="Segoe UI Symbol"/>
        </w:rPr>
        <w:t>⚙</w:t>
      </w:r>
      <w:r w:rsidRPr="008D09C4">
        <w:t xml:space="preserve"> &gt; Restore from Z</w:t>
      </w:r>
      <w:r>
        <w:t>ip using the My_BOT.zip</w:t>
      </w:r>
      <w:r w:rsidRPr="008D09C4">
        <w:t>.</w:t>
      </w:r>
    </w:p>
    <w:p w:rsidR="00AF63AA" w:rsidRDefault="00AF63AA" w:rsidP="00AF63AA">
      <w:pPr>
        <w:pStyle w:val="ListParagraph"/>
      </w:pPr>
    </w:p>
    <w:p w:rsidR="00AF63AA" w:rsidRDefault="00AF63AA" w:rsidP="00AF63AA">
      <w:pPr>
        <w:pStyle w:val="ListParagraph"/>
      </w:pPr>
      <w:r>
        <w:rPr>
          <w:noProof/>
          <w:lang w:val="en-GB" w:eastAsia="en-GB"/>
        </w:rPr>
        <w:drawing>
          <wp:inline distT="0" distB="0" distL="0" distR="0" wp14:anchorId="24F1C607" wp14:editId="60556967">
            <wp:extent cx="5566410" cy="2480683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7007" cy="248540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7A25" w:rsidRDefault="000F7A25" w:rsidP="000F7A25"/>
    <w:p w:rsidR="006C6607" w:rsidRDefault="006C6607" w:rsidP="008D09C4">
      <w:pPr>
        <w:pStyle w:val="ListParagraph"/>
        <w:numPr>
          <w:ilvl w:val="0"/>
          <w:numId w:val="2"/>
        </w:numPr>
      </w:pPr>
      <w:r>
        <w:t xml:space="preserve">Go to all intents and enable </w:t>
      </w:r>
      <w:proofErr w:type="spellStart"/>
      <w:r>
        <w:t>webhook</w:t>
      </w:r>
      <w:proofErr w:type="spellEnd"/>
    </w:p>
    <w:p w:rsidR="006C6607" w:rsidRDefault="006C6607" w:rsidP="006C6607">
      <w:pPr>
        <w:pStyle w:val="ListParagraph"/>
      </w:pPr>
    </w:p>
    <w:p w:rsidR="006C6607" w:rsidRDefault="006C6607" w:rsidP="006C6607">
      <w:pPr>
        <w:pStyle w:val="ListParagraph"/>
      </w:pPr>
      <w:r w:rsidRPr="006C6607">
        <w:rPr>
          <w:noProof/>
          <w:lang w:val="en-GB" w:eastAsia="en-GB"/>
        </w:rPr>
        <w:drawing>
          <wp:inline distT="0" distB="0" distL="0" distR="0" wp14:anchorId="1B22BF7E" wp14:editId="4F0608B4">
            <wp:extent cx="5638800" cy="3462655"/>
            <wp:effectExtent l="19050" t="19050" r="19050" b="234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5061" cy="3466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C6607" w:rsidRDefault="006C6607" w:rsidP="006C6607">
      <w:pPr>
        <w:pStyle w:val="ListParagraph"/>
      </w:pPr>
    </w:p>
    <w:p w:rsidR="008D09C4" w:rsidRDefault="009E38B4" w:rsidP="008D09C4">
      <w:pPr>
        <w:pStyle w:val="ListParagraph"/>
        <w:numPr>
          <w:ilvl w:val="0"/>
          <w:numId w:val="2"/>
        </w:numPr>
      </w:pPr>
      <w:r>
        <w:t>Run</w:t>
      </w:r>
      <w:r w:rsidR="009D7AFD">
        <w:t xml:space="preserve"> the python files.</w:t>
      </w:r>
    </w:p>
    <w:p w:rsidR="009E2B64" w:rsidRDefault="009E2B64" w:rsidP="009E2B64">
      <w:pPr>
        <w:pStyle w:val="ListParagraph"/>
      </w:pPr>
    </w:p>
    <w:p w:rsidR="009D7AFD" w:rsidRPr="009E2B64" w:rsidRDefault="009D7AFD" w:rsidP="008D09C4">
      <w:pPr>
        <w:pStyle w:val="ListParagraph"/>
        <w:numPr>
          <w:ilvl w:val="0"/>
          <w:numId w:val="2"/>
        </w:numPr>
      </w:pPr>
      <w:r>
        <w:t xml:space="preserve">This will run the program in default link </w:t>
      </w:r>
      <w:r w:rsidRPr="009E38B4">
        <w:rPr>
          <w:u w:val="single"/>
        </w:rPr>
        <w:t>https 5000</w:t>
      </w:r>
    </w:p>
    <w:p w:rsidR="009E2B64" w:rsidRPr="009E38B4" w:rsidRDefault="009E2B64" w:rsidP="009E2B64"/>
    <w:p w:rsidR="009E38B4" w:rsidRPr="009E38B4" w:rsidRDefault="009E38B4" w:rsidP="009E38B4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ngrok</w:t>
      </w:r>
      <w:proofErr w:type="spellEnd"/>
      <w:r>
        <w:t xml:space="preserve"> , run command </w:t>
      </w:r>
      <w:r w:rsidRPr="000F7A25">
        <w:rPr>
          <w:color w:val="92D050"/>
        </w:rPr>
        <w:t>ngrok.exe http 5000</w:t>
      </w:r>
    </w:p>
    <w:p w:rsidR="009E38B4" w:rsidRPr="009E38B4" w:rsidRDefault="009E38B4" w:rsidP="009E38B4">
      <w:pPr>
        <w:pStyle w:val="ListParagraph"/>
      </w:pPr>
    </w:p>
    <w:p w:rsidR="009E38B4" w:rsidRDefault="009E38B4" w:rsidP="009E38B4">
      <w:pPr>
        <w:ind w:left="360"/>
      </w:pPr>
      <w:r>
        <w:rPr>
          <w:noProof/>
          <w:lang w:val="en-GB" w:eastAsia="en-GB"/>
        </w:rPr>
        <w:drawing>
          <wp:inline distT="0" distB="0" distL="0" distR="0" wp14:anchorId="59CAF4C2" wp14:editId="5A1CA2AC">
            <wp:extent cx="5772150" cy="3066415"/>
            <wp:effectExtent l="19050" t="19050" r="19050" b="196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06641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38B4" w:rsidRPr="009E38B4" w:rsidRDefault="009E38B4" w:rsidP="009E38B4">
      <w:pPr>
        <w:ind w:left="360"/>
      </w:pPr>
    </w:p>
    <w:p w:rsidR="009E38B4" w:rsidRDefault="009E38B4" w:rsidP="009E38B4">
      <w:pPr>
        <w:pStyle w:val="ListParagraph"/>
        <w:numPr>
          <w:ilvl w:val="0"/>
          <w:numId w:val="2"/>
        </w:numPr>
      </w:pPr>
      <w:r>
        <w:t>Copy the link obtained(</w:t>
      </w:r>
      <w:r w:rsidR="009E2B64">
        <w:t>e.g.</w:t>
      </w:r>
      <w:r>
        <w:t xml:space="preserve"> </w:t>
      </w:r>
      <w:hyperlink r:id="rId15" w:history="1">
        <w:r w:rsidRPr="00251C3F">
          <w:rPr>
            <w:rStyle w:val="Hyperlink"/>
          </w:rPr>
          <w:t>https://e06f01d9.ngrok.io</w:t>
        </w:r>
      </w:hyperlink>
      <w:r>
        <w:t>)</w:t>
      </w: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9E2B64" w:rsidRDefault="009E2B64" w:rsidP="009E2B64">
      <w:pPr>
        <w:pStyle w:val="ListParagraph"/>
      </w:pPr>
    </w:p>
    <w:p w:rsidR="000F7A25" w:rsidRDefault="009E38B4" w:rsidP="00FB0543">
      <w:pPr>
        <w:pStyle w:val="ListParagraph"/>
        <w:numPr>
          <w:ilvl w:val="0"/>
          <w:numId w:val="2"/>
        </w:numPr>
      </w:pPr>
      <w:r>
        <w:lastRenderedPageBreak/>
        <w:t xml:space="preserve">Paste the link in: </w:t>
      </w:r>
      <w:proofErr w:type="spellStart"/>
      <w:r>
        <w:t>Dialogflow</w:t>
      </w:r>
      <w:proofErr w:type="spellEnd"/>
      <w:r>
        <w:sym w:font="Wingdings" w:char="F0E0"/>
      </w:r>
      <w:r>
        <w:t xml:space="preserve"> </w:t>
      </w:r>
      <w:proofErr w:type="spellStart"/>
      <w:r>
        <w:t>Fullfillment</w:t>
      </w:r>
      <w:proofErr w:type="spellEnd"/>
      <w:r>
        <w:sym w:font="Wingdings" w:char="F0E0"/>
      </w:r>
      <w:proofErr w:type="spellStart"/>
      <w:r>
        <w:t>Webhook</w:t>
      </w:r>
      <w:proofErr w:type="spellEnd"/>
      <w:r>
        <w:sym w:font="Wingdings" w:char="F0E0"/>
      </w:r>
      <w:r>
        <w:t>Enable switch</w:t>
      </w:r>
      <w:r>
        <w:sym w:font="Wingdings" w:char="F0E0"/>
      </w:r>
      <w:r w:rsidR="006C6607">
        <w:t xml:space="preserve">paste </w:t>
      </w:r>
      <w:r>
        <w:t>URL</w:t>
      </w:r>
    </w:p>
    <w:p w:rsidR="009E38B4" w:rsidRDefault="009E38B4" w:rsidP="009E38B4">
      <w:pPr>
        <w:pStyle w:val="ListParagraph"/>
      </w:pPr>
    </w:p>
    <w:p w:rsidR="009E38B4" w:rsidRDefault="009E38B4" w:rsidP="009E38B4">
      <w:r>
        <w:rPr>
          <w:noProof/>
          <w:lang w:val="en-GB" w:eastAsia="en-GB"/>
        </w:rPr>
        <w:drawing>
          <wp:inline distT="0" distB="0" distL="0" distR="0" wp14:anchorId="5D72B0AB" wp14:editId="583D3FEA">
            <wp:extent cx="6161425" cy="2933065"/>
            <wp:effectExtent l="19050" t="19050" r="10795" b="196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78380" cy="29411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E38B4" w:rsidRDefault="009E38B4" w:rsidP="009E38B4"/>
    <w:p w:rsidR="009E38B4" w:rsidRDefault="009E38B4" w:rsidP="009E38B4"/>
    <w:p w:rsidR="006C6607" w:rsidRDefault="006C6607" w:rsidP="006C6607">
      <w:pPr>
        <w:pStyle w:val="ListParagraph"/>
        <w:numPr>
          <w:ilvl w:val="0"/>
          <w:numId w:val="2"/>
        </w:numPr>
      </w:pPr>
      <w:r>
        <w:t xml:space="preserve">This is done to enable a </w:t>
      </w:r>
      <w:proofErr w:type="spellStart"/>
      <w:r>
        <w:t>webhook</w:t>
      </w:r>
      <w:proofErr w:type="spellEnd"/>
      <w:r>
        <w:t xml:space="preserve"> with our </w:t>
      </w:r>
      <w:proofErr w:type="spellStart"/>
      <w:r>
        <w:t>chatbot</w:t>
      </w:r>
      <w:proofErr w:type="spellEnd"/>
      <w:r>
        <w:t>. Each session will be live for 8 hours.</w:t>
      </w:r>
    </w:p>
    <w:p w:rsidR="009E2B64" w:rsidRDefault="009E2B64" w:rsidP="009E2B64">
      <w:pPr>
        <w:pStyle w:val="ListParagraph"/>
      </w:pPr>
    </w:p>
    <w:p w:rsidR="009E38B4" w:rsidRDefault="006C6607" w:rsidP="00FB0543">
      <w:pPr>
        <w:pStyle w:val="ListParagraph"/>
        <w:numPr>
          <w:ilvl w:val="0"/>
          <w:numId w:val="2"/>
        </w:numPr>
      </w:pPr>
      <w:r>
        <w:t xml:space="preserve"> Chat with the bot in the “try now” section and get the results.</w:t>
      </w:r>
    </w:p>
    <w:p w:rsidR="006C6607" w:rsidRDefault="006C6607" w:rsidP="006C6607"/>
    <w:p w:rsidR="006C6607" w:rsidRPr="00814BED" w:rsidRDefault="006C6607" w:rsidP="006C6607">
      <w:pPr>
        <w:rPr>
          <w:color w:val="FF0000"/>
          <w:sz w:val="32"/>
          <w:szCs w:val="32"/>
        </w:rPr>
      </w:pPr>
      <w:r w:rsidRPr="00814BED">
        <w:rPr>
          <w:color w:val="FF0000"/>
          <w:sz w:val="32"/>
          <w:szCs w:val="32"/>
        </w:rPr>
        <w:t>ISSUES FACED:</w:t>
      </w:r>
    </w:p>
    <w:p w:rsidR="00814BED" w:rsidRDefault="00814BED" w:rsidP="006C6607"/>
    <w:p w:rsidR="006C6607" w:rsidRDefault="006C6607" w:rsidP="006C6607">
      <w:proofErr w:type="spellStart"/>
      <w:r w:rsidRPr="006C6607">
        <w:t>Dialogflow</w:t>
      </w:r>
      <w:proofErr w:type="spellEnd"/>
      <w:r w:rsidRPr="006C6607">
        <w:t xml:space="preserve"> </w:t>
      </w:r>
      <w:proofErr w:type="spellStart"/>
      <w:r w:rsidRPr="006C6607">
        <w:t>webhooks</w:t>
      </w:r>
      <w:proofErr w:type="spellEnd"/>
      <w:r w:rsidRPr="006C6607">
        <w:t xml:space="preserve"> need to response within 5 seconds or Dialogflow considers the fulfillment to have timed out and the response defined in </w:t>
      </w:r>
      <w:r w:rsidR="009E2B64" w:rsidRPr="006C6607">
        <w:t>Dialogflow’ s</w:t>
      </w:r>
      <w:r w:rsidRPr="006C6607">
        <w:t xml:space="preserve"> console will be surfaced (if present)</w:t>
      </w:r>
      <w:r w:rsidR="009E2B64">
        <w:t>.</w:t>
      </w:r>
    </w:p>
    <w:p w:rsidR="009E2B64" w:rsidRDefault="009E2B64" w:rsidP="006C6607">
      <w:r>
        <w:t xml:space="preserve">If the scrapping takes time more than 5 seconds, then the session will time out and </w:t>
      </w:r>
      <w:proofErr w:type="spellStart"/>
      <w:r>
        <w:t>webhook</w:t>
      </w:r>
      <w:proofErr w:type="spellEnd"/>
      <w:r>
        <w:t xml:space="preserve"> call fails.</w:t>
      </w:r>
    </w:p>
    <w:p w:rsidR="000F7A25" w:rsidRDefault="000F7A25" w:rsidP="00305596"/>
    <w:p w:rsidR="000F7A25" w:rsidRDefault="000F7A25" w:rsidP="00305596"/>
    <w:p w:rsidR="00305596" w:rsidRDefault="00305596" w:rsidP="00305596"/>
    <w:p w:rsidR="00305596" w:rsidRPr="00D70D02" w:rsidRDefault="00305596" w:rsidP="00305596">
      <w:r>
        <w:t xml:space="preserve"> </w:t>
      </w:r>
    </w:p>
    <w:sectPr w:rsidR="00305596" w:rsidRPr="00D70D02" w:rsidSect="006C6607">
      <w:headerReference w:type="default" r:id="rId17"/>
      <w:footerReference w:type="default" r:id="rId18"/>
      <w:pgSz w:w="12240" w:h="15840"/>
      <w:pgMar w:top="720" w:right="1152" w:bottom="720" w:left="1152" w:header="0" w:footer="288" w:gutter="0"/>
      <w:pgNumType w:start="0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1D2D" w:rsidRDefault="00721D2D">
      <w:r>
        <w:separator/>
      </w:r>
    </w:p>
    <w:p w:rsidR="00721D2D" w:rsidRDefault="00721D2D"/>
  </w:endnote>
  <w:endnote w:type="continuationSeparator" w:id="0">
    <w:p w:rsidR="00721D2D" w:rsidRDefault="00721D2D">
      <w:r>
        <w:continuationSeparator/>
      </w:r>
    </w:p>
    <w:p w:rsidR="00721D2D" w:rsidRDefault="00721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1C7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1D2D" w:rsidRDefault="00721D2D">
      <w:r>
        <w:separator/>
      </w:r>
    </w:p>
    <w:p w:rsidR="00721D2D" w:rsidRDefault="00721D2D"/>
  </w:footnote>
  <w:footnote w:type="continuationSeparator" w:id="0">
    <w:p w:rsidR="00721D2D" w:rsidRDefault="00721D2D">
      <w:r>
        <w:continuationSeparator/>
      </w:r>
    </w:p>
    <w:p w:rsidR="00721D2D" w:rsidRDefault="00721D2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80025"/>
    <w:multiLevelType w:val="hybridMultilevel"/>
    <w:tmpl w:val="393C35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C26F6E"/>
    <w:multiLevelType w:val="hybridMultilevel"/>
    <w:tmpl w:val="3B023C6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775"/>
    <w:rsid w:val="00001C7B"/>
    <w:rsid w:val="0002482E"/>
    <w:rsid w:val="00050324"/>
    <w:rsid w:val="000A0150"/>
    <w:rsid w:val="000E63C9"/>
    <w:rsid w:val="000F7A25"/>
    <w:rsid w:val="00130E9D"/>
    <w:rsid w:val="00150A6D"/>
    <w:rsid w:val="00185B35"/>
    <w:rsid w:val="001F2BC8"/>
    <w:rsid w:val="001F5F6B"/>
    <w:rsid w:val="00243EBC"/>
    <w:rsid w:val="00246A35"/>
    <w:rsid w:val="00284348"/>
    <w:rsid w:val="002F51F5"/>
    <w:rsid w:val="00305596"/>
    <w:rsid w:val="00312137"/>
    <w:rsid w:val="00330359"/>
    <w:rsid w:val="0033762F"/>
    <w:rsid w:val="00366C7E"/>
    <w:rsid w:val="00384EA3"/>
    <w:rsid w:val="003A39A1"/>
    <w:rsid w:val="003C2191"/>
    <w:rsid w:val="003D3775"/>
    <w:rsid w:val="003D3863"/>
    <w:rsid w:val="004110DE"/>
    <w:rsid w:val="0044085A"/>
    <w:rsid w:val="004B21A5"/>
    <w:rsid w:val="005037F0"/>
    <w:rsid w:val="00516A86"/>
    <w:rsid w:val="005275F6"/>
    <w:rsid w:val="0056422B"/>
    <w:rsid w:val="00572102"/>
    <w:rsid w:val="005F1BB0"/>
    <w:rsid w:val="00656C4D"/>
    <w:rsid w:val="006C6607"/>
    <w:rsid w:val="006E5716"/>
    <w:rsid w:val="00721D2D"/>
    <w:rsid w:val="007302B3"/>
    <w:rsid w:val="00730733"/>
    <w:rsid w:val="00730E3A"/>
    <w:rsid w:val="00736AAF"/>
    <w:rsid w:val="00765B2A"/>
    <w:rsid w:val="00783A34"/>
    <w:rsid w:val="007C6B52"/>
    <w:rsid w:val="007D16C5"/>
    <w:rsid w:val="00814BED"/>
    <w:rsid w:val="00862FE4"/>
    <w:rsid w:val="0086389A"/>
    <w:rsid w:val="0087605E"/>
    <w:rsid w:val="008B1FEE"/>
    <w:rsid w:val="008D09C4"/>
    <w:rsid w:val="00903C32"/>
    <w:rsid w:val="00916B16"/>
    <w:rsid w:val="009173B9"/>
    <w:rsid w:val="0093335D"/>
    <w:rsid w:val="0093613E"/>
    <w:rsid w:val="00943026"/>
    <w:rsid w:val="009468FF"/>
    <w:rsid w:val="00966B81"/>
    <w:rsid w:val="009C7720"/>
    <w:rsid w:val="009D7AFD"/>
    <w:rsid w:val="009E2B64"/>
    <w:rsid w:val="009E38B4"/>
    <w:rsid w:val="00A23AFA"/>
    <w:rsid w:val="00A31B3E"/>
    <w:rsid w:val="00A532F3"/>
    <w:rsid w:val="00A8489E"/>
    <w:rsid w:val="00AC29F3"/>
    <w:rsid w:val="00AF63AA"/>
    <w:rsid w:val="00B231E5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D152F"/>
    <w:rsid w:val="00DD43B3"/>
    <w:rsid w:val="00DE213F"/>
    <w:rsid w:val="00DF027C"/>
    <w:rsid w:val="00E00A32"/>
    <w:rsid w:val="00E06774"/>
    <w:rsid w:val="00E22ACD"/>
    <w:rsid w:val="00E620B0"/>
    <w:rsid w:val="00E81B40"/>
    <w:rsid w:val="00EF555B"/>
    <w:rsid w:val="00F027BB"/>
    <w:rsid w:val="00F11DCF"/>
    <w:rsid w:val="00F162EA"/>
    <w:rsid w:val="00F52D27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7B74790-D9E6-478C-880F-8556B1B6A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3055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5596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6C6607"/>
    <w:pPr>
      <w:spacing w:after="0" w:line="240" w:lineRule="auto"/>
    </w:pPr>
    <w:rPr>
      <w:rFonts w:eastAsiaTheme="minorEastAsi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C6607"/>
    <w:rPr>
      <w:rFonts w:eastAsiaTheme="minorEastAs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ialogflow.com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06f01d9.ngrok.io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indeed.co.in/" TargetMode="Externa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Report%20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>Aiswarya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E58B11-0938-4DFB-B0B9-B6BF5E9930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.dotx</Template>
  <TotalTime>222</TotalTime>
  <Pages>5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JOB SCRAPPER USING DIALOGFLOW</dc:title>
  <dc:creator>HP</dc:creator>
  <cp:keywords/>
  <cp:lastModifiedBy>Sourav A S</cp:lastModifiedBy>
  <cp:revision>4</cp:revision>
  <cp:lastPrinted>2006-08-01T17:47:00Z</cp:lastPrinted>
  <dcterms:created xsi:type="dcterms:W3CDTF">2019-10-22T06:20:00Z</dcterms:created>
  <dcterms:modified xsi:type="dcterms:W3CDTF">2019-10-28T05:54:00Z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